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72F" w:rsidRPr="00653601" w:rsidRDefault="0077672F" w:rsidP="00272A49">
      <w:pPr>
        <w:rPr>
          <w:b/>
          <w:sz w:val="28"/>
        </w:rPr>
      </w:pPr>
      <w:r w:rsidRPr="008F3D1B">
        <w:rPr>
          <w:b/>
          <w:sz w:val="28"/>
        </w:rPr>
        <w:t>Movie App</w:t>
      </w:r>
    </w:p>
    <w:p w:rsidR="00272A49" w:rsidRDefault="00272A49" w:rsidP="00272A49">
      <w:r>
        <w:t>Write an application that has 3 pages total:</w:t>
      </w:r>
    </w:p>
    <w:p w:rsidR="00272A49" w:rsidRDefault="00272A49" w:rsidP="00C27200">
      <w:pPr>
        <w:pStyle w:val="ListParagraph"/>
        <w:numPr>
          <w:ilvl w:val="0"/>
          <w:numId w:val="2"/>
        </w:numPr>
      </w:pPr>
      <w:r>
        <w:t xml:space="preserve">Page One is the Home page </w:t>
      </w:r>
      <w:proofErr w:type="spellStart"/>
      <w:r>
        <w:t>thats</w:t>
      </w:r>
      <w:proofErr w:type="spellEnd"/>
      <w:r>
        <w:t xml:space="preserve"> shows on app launch (localhost:4200/):</w:t>
      </w:r>
    </w:p>
    <w:p w:rsidR="00272A49" w:rsidRDefault="00272A49" w:rsidP="00C27200">
      <w:pPr>
        <w:pStyle w:val="ListParagraph"/>
        <w:numPr>
          <w:ilvl w:val="1"/>
          <w:numId w:val="2"/>
        </w:numPr>
      </w:pPr>
      <w:r>
        <w:t>This is the starting page the user sees in the browser.</w:t>
      </w:r>
    </w:p>
    <w:p w:rsidR="00272A49" w:rsidRDefault="00272A49" w:rsidP="00C27200">
      <w:pPr>
        <w:pStyle w:val="ListParagraph"/>
        <w:numPr>
          <w:ilvl w:val="1"/>
          <w:numId w:val="2"/>
        </w:numPr>
      </w:pPr>
      <w:r>
        <w:t>It says the name of the app and also what the app does below it.</w:t>
      </w:r>
    </w:p>
    <w:p w:rsidR="00272A49" w:rsidRDefault="00272A49" w:rsidP="00C27200">
      <w:pPr>
        <w:pStyle w:val="ListParagraph"/>
        <w:numPr>
          <w:ilvl w:val="1"/>
          <w:numId w:val="2"/>
        </w:numPr>
      </w:pPr>
      <w:r>
        <w:t xml:space="preserve">Has a link/button to </w:t>
      </w:r>
      <w:r w:rsidR="00F317A0">
        <w:t>navigate to</w:t>
      </w:r>
      <w:r>
        <w:t xml:space="preserve"> </w:t>
      </w:r>
      <w:r w:rsidR="00202250">
        <w:t xml:space="preserve">Search Movies </w:t>
      </w:r>
      <w:r>
        <w:t>Page (see below)</w:t>
      </w:r>
      <w:r w:rsidR="00202250">
        <w:t>.</w:t>
      </w:r>
    </w:p>
    <w:p w:rsidR="00272A49" w:rsidRDefault="00272A49" w:rsidP="00C27200">
      <w:pPr>
        <w:pStyle w:val="ListParagraph"/>
        <w:numPr>
          <w:ilvl w:val="0"/>
          <w:numId w:val="2"/>
        </w:numPr>
      </w:pPr>
      <w:r>
        <w:t>Page Two is Search Movies (localhost:4200/search):</w:t>
      </w:r>
    </w:p>
    <w:p w:rsidR="00272A49" w:rsidRDefault="00272A49" w:rsidP="00C27200">
      <w:pPr>
        <w:pStyle w:val="ListParagraph"/>
        <w:numPr>
          <w:ilvl w:val="1"/>
          <w:numId w:val="2"/>
        </w:numPr>
      </w:pPr>
      <w:r>
        <w:t xml:space="preserve">Has a text box </w:t>
      </w:r>
      <w:r w:rsidR="00081E06">
        <w:t>and search button</w:t>
      </w:r>
      <w:r>
        <w:t xml:space="preserve"> </w:t>
      </w:r>
      <w:r w:rsidR="00081E06">
        <w:t>to</w:t>
      </w:r>
      <w:r>
        <w:t xml:space="preserve"> search for movies.</w:t>
      </w:r>
    </w:p>
    <w:p w:rsidR="00272A49" w:rsidRDefault="00272A49" w:rsidP="00C27200">
      <w:pPr>
        <w:pStyle w:val="ListParagraph"/>
        <w:numPr>
          <w:ilvl w:val="1"/>
          <w:numId w:val="2"/>
        </w:numPr>
      </w:pPr>
      <w:r>
        <w:t>Using entered text</w:t>
      </w:r>
      <w:r w:rsidR="007F162C">
        <w:t xml:space="preserve"> and clicking button</w:t>
      </w:r>
      <w:r>
        <w:t xml:space="preserve">, it fetches movies </w:t>
      </w:r>
      <w:r w:rsidR="00752AF6">
        <w:t xml:space="preserve">JSON </w:t>
      </w:r>
      <w:r>
        <w:t>results (</w:t>
      </w:r>
      <w:r w:rsidR="00A54DF6">
        <w:t xml:space="preserve">it will be </w:t>
      </w:r>
      <w:r>
        <w:t>first 10) via a web call to omdbapi.com (Open Movie Database).</w:t>
      </w:r>
    </w:p>
    <w:p w:rsidR="00272A49" w:rsidRDefault="00FF4071" w:rsidP="00AF16DD">
      <w:pPr>
        <w:pStyle w:val="ListParagraph"/>
        <w:numPr>
          <w:ilvl w:val="2"/>
          <w:numId w:val="2"/>
        </w:numPr>
      </w:pPr>
      <w:r>
        <w:t>REST GET c</w:t>
      </w:r>
      <w:r w:rsidR="00272A49">
        <w:t xml:space="preserve">all </w:t>
      </w:r>
      <w:r w:rsidR="00E229BB">
        <w:t>to search for movies by title: “http://www.omdbapi.com/?apikey=91c3e55a&amp;s=some movie search here”.</w:t>
      </w:r>
    </w:p>
    <w:p w:rsidR="00272A49" w:rsidRDefault="00272A49" w:rsidP="00C27200">
      <w:pPr>
        <w:pStyle w:val="ListParagraph"/>
        <w:numPr>
          <w:ilvl w:val="1"/>
          <w:numId w:val="2"/>
        </w:numPr>
      </w:pPr>
      <w:r>
        <w:t xml:space="preserve">Display each </w:t>
      </w:r>
      <w:r w:rsidR="00EF08E9">
        <w:t>movie result in a list on page after call is done.</w:t>
      </w:r>
    </w:p>
    <w:p w:rsidR="00514160" w:rsidRDefault="00514160" w:rsidP="00514160">
      <w:pPr>
        <w:pStyle w:val="ListParagraph"/>
        <w:numPr>
          <w:ilvl w:val="2"/>
          <w:numId w:val="2"/>
        </w:numPr>
      </w:pPr>
      <w:r>
        <w:t>Each movie result</w:t>
      </w:r>
      <w:r w:rsidR="00A10CEB">
        <w:t xml:space="preserve"> </w:t>
      </w:r>
      <w:r>
        <w:t>shows title, plot, and poster.</w:t>
      </w:r>
    </w:p>
    <w:p w:rsidR="00272A49" w:rsidRDefault="00272A49" w:rsidP="00514160">
      <w:pPr>
        <w:pStyle w:val="ListParagraph"/>
        <w:numPr>
          <w:ilvl w:val="2"/>
          <w:numId w:val="2"/>
        </w:numPr>
      </w:pPr>
      <w:r>
        <w:t xml:space="preserve">There is a link or button on each movie result that will navigate to the Movie Details Page and pass the </w:t>
      </w:r>
      <w:proofErr w:type="spellStart"/>
      <w:r w:rsidR="00514160">
        <w:t>imdb</w:t>
      </w:r>
      <w:r>
        <w:t>ID</w:t>
      </w:r>
      <w:proofErr w:type="spellEnd"/>
      <w:r>
        <w:t xml:space="preserve"> in the </w:t>
      </w:r>
      <w:proofErr w:type="spellStart"/>
      <w:proofErr w:type="gramStart"/>
      <w:r>
        <w:t>url</w:t>
      </w:r>
      <w:proofErr w:type="spellEnd"/>
      <w:proofErr w:type="gramEnd"/>
      <w:r>
        <w:t xml:space="preserve"> (see below).</w:t>
      </w:r>
    </w:p>
    <w:p w:rsidR="00D76DF1" w:rsidRDefault="00B06279" w:rsidP="00D76DF1">
      <w:pPr>
        <w:pStyle w:val="ListParagraph"/>
        <w:numPr>
          <w:ilvl w:val="1"/>
          <w:numId w:val="2"/>
        </w:numPr>
      </w:pPr>
      <w:r w:rsidRPr="00B06279">
        <w:rPr>
          <w:color w:val="00B050"/>
        </w:rPr>
        <w:t xml:space="preserve">NEW </w:t>
      </w:r>
      <w:r w:rsidR="00D76DF1">
        <w:t>Show the</w:t>
      </w:r>
      <w:r w:rsidR="006A794E">
        <w:t xml:space="preserve"> read</w:t>
      </w:r>
      <w:r w:rsidR="005D6C79">
        <w:t>-</w:t>
      </w:r>
      <w:r w:rsidR="006A794E">
        <w:t>only</w:t>
      </w:r>
      <w:r w:rsidR="00746CFC">
        <w:t>,</w:t>
      </w:r>
      <w:r w:rsidR="00D76DF1">
        <w:t xml:space="preserve"> user </w:t>
      </w:r>
      <w:r w:rsidR="00795864">
        <w:t>rating for each movie result.</w:t>
      </w:r>
    </w:p>
    <w:p w:rsidR="00795864" w:rsidRDefault="006A64F4" w:rsidP="00D76DF1">
      <w:pPr>
        <w:pStyle w:val="ListParagraph"/>
        <w:numPr>
          <w:ilvl w:val="1"/>
          <w:numId w:val="2"/>
        </w:numPr>
      </w:pPr>
      <w:r w:rsidRPr="006A64F4">
        <w:rPr>
          <w:color w:val="00B050"/>
        </w:rPr>
        <w:t xml:space="preserve">NEW </w:t>
      </w:r>
      <w:r w:rsidR="00A61750">
        <w:t>Add pagination to the search results to see the next page of 10, if any.</w:t>
      </w:r>
    </w:p>
    <w:p w:rsidR="00272A49" w:rsidRDefault="00272A49" w:rsidP="00C27200">
      <w:pPr>
        <w:pStyle w:val="ListParagraph"/>
        <w:numPr>
          <w:ilvl w:val="0"/>
          <w:numId w:val="2"/>
        </w:numPr>
      </w:pPr>
      <w:r>
        <w:t>Page Three is a Movi</w:t>
      </w:r>
      <w:r w:rsidR="00990C10">
        <w:t>e Details (localhost:4200/movie</w:t>
      </w:r>
      <w:r>
        <w:t>/{id}):</w:t>
      </w:r>
    </w:p>
    <w:p w:rsidR="00272A49" w:rsidRDefault="00272A49" w:rsidP="00C27200">
      <w:pPr>
        <w:pStyle w:val="ListParagraph"/>
        <w:numPr>
          <w:ilvl w:val="1"/>
          <w:numId w:val="2"/>
        </w:numPr>
      </w:pPr>
      <w:r>
        <w:t>This page shows the information for a single movie.</w:t>
      </w:r>
    </w:p>
    <w:p w:rsidR="00E229BB" w:rsidRDefault="00FE1756" w:rsidP="00C27200">
      <w:pPr>
        <w:pStyle w:val="ListParagraph"/>
        <w:numPr>
          <w:ilvl w:val="1"/>
          <w:numId w:val="2"/>
        </w:numPr>
      </w:pPr>
      <w:r>
        <w:t xml:space="preserve">Will fetch a single movie JSON </w:t>
      </w:r>
      <w:r w:rsidR="00612C63">
        <w:t xml:space="preserve">result </w:t>
      </w:r>
      <w:r w:rsidR="00E229BB">
        <w:t>from “</w:t>
      </w:r>
      <w:hyperlink r:id="rId5" w:history="1">
        <w:r w:rsidR="00E229BB" w:rsidRPr="00D00137">
          <w:rPr>
            <w:rStyle w:val="Hyperlink"/>
          </w:rPr>
          <w:t>http://www.omdbapi.com</w:t>
        </w:r>
      </w:hyperlink>
      <w:r w:rsidR="00E229BB">
        <w:t>” using</w:t>
      </w:r>
    </w:p>
    <w:p w:rsidR="006D7D95" w:rsidRDefault="006D7D95" w:rsidP="00C27200">
      <w:pPr>
        <w:pStyle w:val="ListParagraph"/>
        <w:numPr>
          <w:ilvl w:val="1"/>
          <w:numId w:val="2"/>
        </w:numPr>
      </w:pPr>
      <w:r>
        <w:t>Styled how you want, show on page:</w:t>
      </w:r>
    </w:p>
    <w:p w:rsidR="006D7D95" w:rsidRDefault="006D7D95" w:rsidP="006D7D95">
      <w:pPr>
        <w:pStyle w:val="ListParagraph"/>
        <w:numPr>
          <w:ilvl w:val="2"/>
          <w:numId w:val="2"/>
        </w:numPr>
      </w:pPr>
      <w:r>
        <w:t>Title</w:t>
      </w:r>
    </w:p>
    <w:p w:rsidR="006D7D95" w:rsidRDefault="006D7D95" w:rsidP="006D7D95">
      <w:pPr>
        <w:pStyle w:val="ListParagraph"/>
        <w:numPr>
          <w:ilvl w:val="2"/>
          <w:numId w:val="2"/>
        </w:numPr>
      </w:pPr>
      <w:proofErr w:type="spellStart"/>
      <w:r>
        <w:t>imdbID</w:t>
      </w:r>
      <w:proofErr w:type="spellEnd"/>
    </w:p>
    <w:p w:rsidR="006D7D95" w:rsidRDefault="006D7D95" w:rsidP="006D7D95">
      <w:pPr>
        <w:pStyle w:val="ListParagraph"/>
        <w:numPr>
          <w:ilvl w:val="2"/>
          <w:numId w:val="2"/>
        </w:numPr>
      </w:pPr>
      <w:r>
        <w:t>released</w:t>
      </w:r>
    </w:p>
    <w:p w:rsidR="006D7D95" w:rsidRDefault="006D7D95" w:rsidP="006D7D95">
      <w:pPr>
        <w:pStyle w:val="ListParagraph"/>
        <w:numPr>
          <w:ilvl w:val="2"/>
          <w:numId w:val="2"/>
        </w:numPr>
      </w:pPr>
      <w:r>
        <w:t>runtime</w:t>
      </w:r>
    </w:p>
    <w:p w:rsidR="006D7D95" w:rsidRDefault="006D7D95" w:rsidP="006D7D95">
      <w:pPr>
        <w:pStyle w:val="ListParagraph"/>
        <w:numPr>
          <w:ilvl w:val="2"/>
          <w:numId w:val="2"/>
        </w:numPr>
      </w:pPr>
      <w:r>
        <w:t>genre</w:t>
      </w:r>
    </w:p>
    <w:p w:rsidR="006D7D95" w:rsidRDefault="006D7D95" w:rsidP="006D7D95">
      <w:pPr>
        <w:pStyle w:val="ListParagraph"/>
        <w:numPr>
          <w:ilvl w:val="2"/>
          <w:numId w:val="2"/>
        </w:numPr>
      </w:pPr>
      <w:proofErr w:type="spellStart"/>
      <w:r>
        <w:t>Metascore</w:t>
      </w:r>
      <w:proofErr w:type="spellEnd"/>
    </w:p>
    <w:p w:rsidR="006D7D95" w:rsidRDefault="006D7D95" w:rsidP="006D7D95">
      <w:pPr>
        <w:pStyle w:val="ListParagraph"/>
        <w:numPr>
          <w:ilvl w:val="2"/>
          <w:numId w:val="2"/>
        </w:numPr>
      </w:pPr>
      <w:proofErr w:type="spellStart"/>
      <w:r>
        <w:t>imdbRating</w:t>
      </w:r>
      <w:proofErr w:type="spellEnd"/>
    </w:p>
    <w:p w:rsidR="006D7D95" w:rsidRDefault="006D7D95" w:rsidP="006D7D95">
      <w:pPr>
        <w:pStyle w:val="ListParagraph"/>
        <w:numPr>
          <w:ilvl w:val="2"/>
          <w:numId w:val="2"/>
        </w:numPr>
      </w:pPr>
      <w:r>
        <w:t>plot</w:t>
      </w:r>
    </w:p>
    <w:p w:rsidR="00272A49" w:rsidRDefault="00272A49" w:rsidP="00FF186D">
      <w:pPr>
        <w:pStyle w:val="ListParagraph"/>
        <w:numPr>
          <w:ilvl w:val="2"/>
          <w:numId w:val="2"/>
        </w:numPr>
      </w:pPr>
      <w:r>
        <w:t>poster</w:t>
      </w:r>
    </w:p>
    <w:p w:rsidR="00D0159F" w:rsidRDefault="00122CEC" w:rsidP="00FF186D">
      <w:pPr>
        <w:pStyle w:val="ListParagraph"/>
        <w:numPr>
          <w:ilvl w:val="2"/>
          <w:numId w:val="2"/>
        </w:numPr>
      </w:pPr>
      <w:r w:rsidRPr="00122CEC">
        <w:rPr>
          <w:color w:val="00B050"/>
        </w:rPr>
        <w:t xml:space="preserve">NEW </w:t>
      </w:r>
      <w:r w:rsidR="00D0159F">
        <w:t>User Rating</w:t>
      </w:r>
    </w:p>
    <w:p w:rsidR="00FF186D" w:rsidRDefault="00430DDD" w:rsidP="00FF186D">
      <w:pPr>
        <w:pStyle w:val="ListParagraph"/>
        <w:numPr>
          <w:ilvl w:val="1"/>
          <w:numId w:val="2"/>
        </w:numPr>
      </w:pPr>
      <w:r>
        <w:rPr>
          <w:color w:val="00B050"/>
        </w:rPr>
        <w:t xml:space="preserve">NEW </w:t>
      </w:r>
      <w:r>
        <w:t>Page h</w:t>
      </w:r>
      <w:r w:rsidR="00AA1A0E">
        <w:t xml:space="preserve">as an </w:t>
      </w:r>
      <w:r w:rsidR="00A670F8">
        <w:t>input on the page to give it a user rating.</w:t>
      </w:r>
    </w:p>
    <w:p w:rsidR="00092C6A" w:rsidRDefault="00F770C5" w:rsidP="00092C6A">
      <w:pPr>
        <w:pStyle w:val="ListParagraph"/>
        <w:numPr>
          <w:ilvl w:val="2"/>
          <w:numId w:val="2"/>
        </w:numPr>
      </w:pPr>
      <w:r>
        <w:t>Will allow</w:t>
      </w:r>
      <w:r w:rsidR="0036748A">
        <w:t xml:space="preserve"> the user to</w:t>
      </w:r>
      <w:r>
        <w:t xml:space="preserve"> </w:t>
      </w:r>
      <w:r w:rsidR="0036748A">
        <w:t xml:space="preserve">give </w:t>
      </w:r>
      <w:r>
        <w:t xml:space="preserve">a </w:t>
      </w:r>
      <w:r w:rsidR="00F350BA">
        <w:t>rating of 1 to 10, only integers.</w:t>
      </w:r>
    </w:p>
    <w:p w:rsidR="00092C6A" w:rsidRDefault="00092C6A" w:rsidP="00092C6A">
      <w:pPr>
        <w:pStyle w:val="ListParagraph"/>
        <w:numPr>
          <w:ilvl w:val="2"/>
          <w:numId w:val="2"/>
        </w:numPr>
      </w:pPr>
      <w:r>
        <w:t xml:space="preserve">The ratings will be </w:t>
      </w:r>
      <w:r w:rsidR="0057234B">
        <w:t>updated and stored</w:t>
      </w:r>
      <w:r>
        <w:t xml:space="preserve"> in a new </w:t>
      </w:r>
      <w:proofErr w:type="spellStart"/>
      <w:r w:rsidR="007028CD">
        <w:t>Rating</w:t>
      </w:r>
      <w:r>
        <w:t>Service</w:t>
      </w:r>
      <w:proofErr w:type="spellEnd"/>
      <w:r>
        <w:t xml:space="preserve"> class</w:t>
      </w:r>
      <w:r w:rsidR="003802F1">
        <w:t xml:space="preserve"> which will store them in memory.</w:t>
      </w:r>
    </w:p>
    <w:p w:rsidR="00FA5A1B" w:rsidRDefault="00167956" w:rsidP="00EB3F03">
      <w:pPr>
        <w:pStyle w:val="ListParagraph"/>
        <w:numPr>
          <w:ilvl w:val="0"/>
          <w:numId w:val="2"/>
        </w:numPr>
      </w:pPr>
      <w:r w:rsidRPr="00167956">
        <w:rPr>
          <w:color w:val="00B050"/>
        </w:rPr>
        <w:t xml:space="preserve">NEW </w:t>
      </w:r>
      <w:r w:rsidR="00FA5A1B">
        <w:t xml:space="preserve">Make all </w:t>
      </w:r>
      <w:r w:rsidR="00182A74">
        <w:t xml:space="preserve">buttons use Bootstrap 3 styling (via </w:t>
      </w:r>
      <w:proofErr w:type="spellStart"/>
      <w:r w:rsidR="00182A74">
        <w:t>ngx</w:t>
      </w:r>
      <w:proofErr w:type="spellEnd"/>
      <w:r w:rsidR="00182A74">
        <w:t>-bootstrap</w:t>
      </w:r>
      <w:r w:rsidR="00ED17A0">
        <w:t xml:space="preserve"> preferably</w:t>
      </w:r>
      <w:r w:rsidR="00182A74">
        <w:t>)</w:t>
      </w:r>
      <w:r w:rsidR="001E07F7">
        <w:t>.</w:t>
      </w:r>
    </w:p>
    <w:p w:rsidR="00092C6A" w:rsidRDefault="00092C6A" w:rsidP="00092C6A">
      <w:pPr>
        <w:pStyle w:val="ListParagraph"/>
        <w:ind w:left="1080"/>
      </w:pPr>
    </w:p>
    <w:p w:rsidR="003A4EFA" w:rsidRDefault="003A4EFA" w:rsidP="0036748A">
      <w:pPr>
        <w:pStyle w:val="ListParagraph"/>
        <w:numPr>
          <w:ilvl w:val="2"/>
          <w:numId w:val="2"/>
        </w:numPr>
      </w:pPr>
      <w:r>
        <w:br w:type="page"/>
      </w:r>
    </w:p>
    <w:p w:rsidR="00A15817" w:rsidRDefault="00524683" w:rsidP="00A15817">
      <w:r>
        <w:lastRenderedPageBreak/>
        <w:t xml:space="preserve">Code </w:t>
      </w:r>
      <w:r w:rsidR="006B60A8">
        <w:t>Design</w:t>
      </w:r>
      <w:r w:rsidR="001D75A0">
        <w:t xml:space="preserve"> </w:t>
      </w:r>
      <w:r w:rsidR="00360456">
        <w:t>Requirements/T</w:t>
      </w:r>
      <w:r w:rsidR="00A15817">
        <w:t>:</w:t>
      </w:r>
    </w:p>
    <w:p w:rsidR="00272A49" w:rsidRDefault="00272A49" w:rsidP="00A15817">
      <w:pPr>
        <w:pStyle w:val="ListParagraph"/>
        <w:numPr>
          <w:ilvl w:val="0"/>
          <w:numId w:val="3"/>
        </w:numPr>
      </w:pPr>
      <w:r>
        <w:t>There should be one main Angular Module for the startup (</w:t>
      </w:r>
      <w:proofErr w:type="spellStart"/>
      <w:r>
        <w:t>AppModule</w:t>
      </w:r>
      <w:proofErr w:type="spellEnd"/>
      <w:r>
        <w:t>).</w:t>
      </w:r>
    </w:p>
    <w:p w:rsidR="00272A49" w:rsidRDefault="00272A49" w:rsidP="00A15817">
      <w:pPr>
        <w:pStyle w:val="ListParagraph"/>
        <w:numPr>
          <w:ilvl w:val="0"/>
          <w:numId w:val="3"/>
        </w:numPr>
      </w:pPr>
      <w:r>
        <w:t>There should be 3 Angular Feature Modules for each Page (</w:t>
      </w:r>
      <w:proofErr w:type="spellStart"/>
      <w:r>
        <w:t>HomeModule</w:t>
      </w:r>
      <w:proofErr w:type="spellEnd"/>
      <w:r>
        <w:t xml:space="preserve">, </w:t>
      </w:r>
      <w:proofErr w:type="spellStart"/>
      <w:r>
        <w:t>SearchModule</w:t>
      </w:r>
      <w:proofErr w:type="spellEnd"/>
      <w:r>
        <w:t xml:space="preserve">, </w:t>
      </w:r>
      <w:proofErr w:type="spellStart"/>
      <w:proofErr w:type="gramStart"/>
      <w:r>
        <w:t>DetailsModule</w:t>
      </w:r>
      <w:proofErr w:type="spellEnd"/>
      <w:proofErr w:type="gramEnd"/>
      <w:r>
        <w:t>)</w:t>
      </w:r>
      <w:r w:rsidR="00A24353">
        <w:t>.</w:t>
      </w:r>
    </w:p>
    <w:p w:rsidR="00A24353" w:rsidRDefault="00A24353" w:rsidP="00A24353">
      <w:pPr>
        <w:pStyle w:val="ListParagraph"/>
        <w:numPr>
          <w:ilvl w:val="1"/>
          <w:numId w:val="3"/>
        </w:numPr>
      </w:pPr>
      <w:r>
        <w:t>Each Fea</w:t>
      </w:r>
      <w:r w:rsidR="00F06F5F">
        <w:t xml:space="preserve">ture Module should have a </w:t>
      </w:r>
      <w:r w:rsidR="00855DC1">
        <w:t>&lt;feature&gt;</w:t>
      </w:r>
      <w:r w:rsidR="00151976">
        <w:t>.</w:t>
      </w:r>
      <w:proofErr w:type="spellStart"/>
      <w:r w:rsidR="00151976">
        <w:t>routing.m</w:t>
      </w:r>
      <w:r>
        <w:t>odule</w:t>
      </w:r>
      <w:r w:rsidR="00151976">
        <w:t>.ts</w:t>
      </w:r>
      <w:proofErr w:type="spellEnd"/>
      <w:r>
        <w:t xml:space="preserve"> to </w:t>
      </w:r>
      <w:r w:rsidR="00977B4F">
        <w:t>map</w:t>
      </w:r>
      <w:r>
        <w:t xml:space="preserve"> </w:t>
      </w:r>
      <w:r w:rsidR="005E5090">
        <w:t xml:space="preserve">its </w:t>
      </w:r>
      <w:r w:rsidR="0089014B">
        <w:t xml:space="preserve">proper </w:t>
      </w:r>
      <w:r w:rsidR="00D379E7">
        <w:t xml:space="preserve">app </w:t>
      </w:r>
      <w:r w:rsidR="007022A8">
        <w:t>URL</w:t>
      </w:r>
      <w:r>
        <w:t>.</w:t>
      </w:r>
    </w:p>
    <w:p w:rsidR="006466EC" w:rsidRDefault="006466EC" w:rsidP="006466EC">
      <w:pPr>
        <w:pStyle w:val="ListParagraph"/>
        <w:numPr>
          <w:ilvl w:val="2"/>
          <w:numId w:val="3"/>
        </w:numPr>
      </w:pPr>
      <w:r>
        <w:t xml:space="preserve">Home </w:t>
      </w:r>
      <w:r w:rsidR="009E0648">
        <w:t>is</w:t>
      </w:r>
      <w:r>
        <w:t xml:space="preserve"> “/”.</w:t>
      </w:r>
    </w:p>
    <w:p w:rsidR="006466EC" w:rsidRDefault="009E0648" w:rsidP="006466EC">
      <w:pPr>
        <w:pStyle w:val="ListParagraph"/>
        <w:numPr>
          <w:ilvl w:val="2"/>
          <w:numId w:val="3"/>
        </w:numPr>
      </w:pPr>
      <w:r>
        <w:t>Movie Search is</w:t>
      </w:r>
      <w:r w:rsidR="006466EC">
        <w:t xml:space="preserve"> “</w:t>
      </w:r>
      <w:r w:rsidR="006F638F">
        <w:t>/search</w:t>
      </w:r>
      <w:r w:rsidR="006466EC">
        <w:t>”.</w:t>
      </w:r>
    </w:p>
    <w:p w:rsidR="006466EC" w:rsidRDefault="009E0648" w:rsidP="006466EC">
      <w:pPr>
        <w:pStyle w:val="ListParagraph"/>
        <w:numPr>
          <w:ilvl w:val="2"/>
          <w:numId w:val="3"/>
        </w:numPr>
      </w:pPr>
      <w:r>
        <w:t>Movie Details is</w:t>
      </w:r>
      <w:r w:rsidR="006466EC">
        <w:t xml:space="preserve"> “</w:t>
      </w:r>
      <w:r w:rsidR="006F638F">
        <w:t>/movie</w:t>
      </w:r>
      <w:proofErr w:type="gramStart"/>
      <w:r w:rsidR="006466EC">
        <w:t>/{</w:t>
      </w:r>
      <w:proofErr w:type="gramEnd"/>
      <w:r w:rsidR="006466EC">
        <w:t>id}”.</w:t>
      </w:r>
    </w:p>
    <w:p w:rsidR="00272A49" w:rsidRDefault="00131D3C" w:rsidP="00A15817">
      <w:pPr>
        <w:pStyle w:val="ListParagraph"/>
        <w:numPr>
          <w:ilvl w:val="0"/>
          <w:numId w:val="3"/>
        </w:numPr>
      </w:pPr>
      <w:r>
        <w:t xml:space="preserve">Make a </w:t>
      </w:r>
      <w:proofErr w:type="spellStart"/>
      <w:r>
        <w:t>Movie</w:t>
      </w:r>
      <w:r w:rsidR="00272A49">
        <w:t>Service</w:t>
      </w:r>
      <w:proofErr w:type="spellEnd"/>
      <w:r w:rsidR="00272A49">
        <w:t xml:space="preserve"> class that contains two methods to make http GET calls to </w:t>
      </w:r>
      <w:hyperlink r:id="rId6" w:history="1">
        <w:r w:rsidR="001D0150" w:rsidRPr="00D00137">
          <w:rPr>
            <w:rStyle w:val="Hyperlink"/>
          </w:rPr>
          <w:t>http://www.omdbapi.com</w:t>
        </w:r>
      </w:hyperlink>
      <w:r w:rsidR="00272A49">
        <w:t>.</w:t>
      </w:r>
    </w:p>
    <w:p w:rsidR="001D0150" w:rsidRDefault="001D0150" w:rsidP="001D0150">
      <w:pPr>
        <w:pStyle w:val="ListParagraph"/>
        <w:numPr>
          <w:ilvl w:val="1"/>
          <w:numId w:val="3"/>
        </w:numPr>
      </w:pPr>
      <w:r>
        <w:t>One searches for movies</w:t>
      </w:r>
      <w:r w:rsidR="001237BD">
        <w:t xml:space="preserve"> a</w:t>
      </w:r>
      <w:r w:rsidR="001A65A3">
        <w:t>nd returns a list of Movie</w:t>
      </w:r>
      <w:r w:rsidR="001237BD">
        <w:t xml:space="preserve"> objects</w:t>
      </w:r>
      <w:r w:rsidR="00D97761">
        <w:t xml:space="preserve"> (</w:t>
      </w:r>
      <w:proofErr w:type="gramStart"/>
      <w:r w:rsidR="00D97761">
        <w:t>Movie[</w:t>
      </w:r>
      <w:proofErr w:type="gramEnd"/>
      <w:r w:rsidR="00D97761">
        <w:t>])</w:t>
      </w:r>
      <w:r>
        <w:t>.</w:t>
      </w:r>
    </w:p>
    <w:p w:rsidR="001370F4" w:rsidRDefault="001D0150" w:rsidP="001D0150">
      <w:pPr>
        <w:pStyle w:val="ListParagraph"/>
        <w:numPr>
          <w:ilvl w:val="1"/>
          <w:numId w:val="3"/>
        </w:numPr>
      </w:pPr>
      <w:r>
        <w:t xml:space="preserve">One gets one movie by </w:t>
      </w:r>
      <w:proofErr w:type="spellStart"/>
      <w:r>
        <w:t>imdbID</w:t>
      </w:r>
      <w:proofErr w:type="spellEnd"/>
      <w:r w:rsidR="001A65A3">
        <w:t xml:space="preserve"> and returns one Movie</w:t>
      </w:r>
      <w:r w:rsidR="001237BD">
        <w:t xml:space="preserve"> object</w:t>
      </w:r>
      <w:r w:rsidR="00D97761">
        <w:t xml:space="preserve"> (Movie)</w:t>
      </w:r>
      <w:r>
        <w:t>.</w:t>
      </w:r>
    </w:p>
    <w:p w:rsidR="006A1A97" w:rsidRDefault="00C72DB7" w:rsidP="001D0150">
      <w:pPr>
        <w:pStyle w:val="ListParagraph"/>
        <w:numPr>
          <w:ilvl w:val="1"/>
          <w:numId w:val="3"/>
        </w:numPr>
      </w:pPr>
      <w:r w:rsidRPr="00C72DB7">
        <w:rPr>
          <w:color w:val="00B050"/>
        </w:rPr>
        <w:t xml:space="preserve">NEW </w:t>
      </w:r>
      <w:r w:rsidR="006A1A97">
        <w:t xml:space="preserve">Inject </w:t>
      </w:r>
      <w:proofErr w:type="spellStart"/>
      <w:r w:rsidR="006A1A97">
        <w:t>RatingService</w:t>
      </w:r>
      <w:proofErr w:type="spellEnd"/>
      <w:r w:rsidR="006A1A97">
        <w:t xml:space="preserve"> into this service </w:t>
      </w:r>
      <w:r w:rsidR="00BE3178">
        <w:t xml:space="preserve">so that </w:t>
      </w:r>
      <w:r w:rsidR="004578DB">
        <w:t xml:space="preserve">a </w:t>
      </w:r>
      <w:r w:rsidR="00BE3178">
        <w:t xml:space="preserve">user </w:t>
      </w:r>
      <w:r w:rsidR="004578DB">
        <w:t>rating</w:t>
      </w:r>
      <w:r w:rsidR="006A1A97">
        <w:t xml:space="preserve"> can be </w:t>
      </w:r>
      <w:r w:rsidR="008E418C">
        <w:t xml:space="preserve">read and </w:t>
      </w:r>
      <w:r w:rsidR="00E66F34">
        <w:t>set on each Movie object</w:t>
      </w:r>
      <w:r w:rsidR="006A1A97">
        <w:t xml:space="preserve"> </w:t>
      </w:r>
      <w:r w:rsidR="00BE3178">
        <w:t>inside o</w:t>
      </w:r>
      <w:r w:rsidR="0010182F">
        <w:t>f the method that gets one Movie</w:t>
      </w:r>
      <w:r w:rsidR="00BE3178">
        <w:t>.</w:t>
      </w:r>
    </w:p>
    <w:p w:rsidR="001A65A3" w:rsidRDefault="001A65A3" w:rsidP="001A65A3">
      <w:pPr>
        <w:pStyle w:val="ListParagraph"/>
        <w:numPr>
          <w:ilvl w:val="0"/>
          <w:numId w:val="3"/>
        </w:numPr>
      </w:pPr>
      <w:r>
        <w:t>Make a Movie class to store all your properties to show for each movie result.</w:t>
      </w:r>
      <w:r w:rsidR="00BE46B4">
        <w:t xml:space="preserve"> Will have properties:</w:t>
      </w:r>
    </w:p>
    <w:p w:rsidR="00BE46B4" w:rsidRDefault="005D5528" w:rsidP="00BE46B4">
      <w:pPr>
        <w:pStyle w:val="ListParagraph"/>
        <w:numPr>
          <w:ilvl w:val="2"/>
          <w:numId w:val="3"/>
        </w:numPr>
      </w:pPr>
      <w:r>
        <w:t>t</w:t>
      </w:r>
      <w:r w:rsidR="00BE46B4">
        <w:t>itle</w:t>
      </w:r>
      <w:r w:rsidR="004C112A">
        <w:t>: string</w:t>
      </w:r>
    </w:p>
    <w:p w:rsidR="00BE46B4" w:rsidRDefault="00BE46B4" w:rsidP="00BE46B4">
      <w:pPr>
        <w:pStyle w:val="ListParagraph"/>
        <w:numPr>
          <w:ilvl w:val="2"/>
          <w:numId w:val="3"/>
        </w:numPr>
      </w:pPr>
      <w:proofErr w:type="spellStart"/>
      <w:r>
        <w:t>imdbID</w:t>
      </w:r>
      <w:proofErr w:type="spellEnd"/>
      <w:r w:rsidR="004C112A">
        <w:t>: string</w:t>
      </w:r>
    </w:p>
    <w:p w:rsidR="00BE46B4" w:rsidRDefault="00BE46B4" w:rsidP="00BE46B4">
      <w:pPr>
        <w:pStyle w:val="ListParagraph"/>
        <w:numPr>
          <w:ilvl w:val="2"/>
          <w:numId w:val="3"/>
        </w:numPr>
      </w:pPr>
      <w:r>
        <w:t>released</w:t>
      </w:r>
      <w:r w:rsidR="004C112A">
        <w:t>: string</w:t>
      </w:r>
    </w:p>
    <w:p w:rsidR="00BE46B4" w:rsidRDefault="00BE46B4" w:rsidP="00BE46B4">
      <w:pPr>
        <w:pStyle w:val="ListParagraph"/>
        <w:numPr>
          <w:ilvl w:val="2"/>
          <w:numId w:val="3"/>
        </w:numPr>
      </w:pPr>
      <w:r>
        <w:t>runtime</w:t>
      </w:r>
      <w:r w:rsidR="004C112A">
        <w:t>: string</w:t>
      </w:r>
    </w:p>
    <w:p w:rsidR="00BE46B4" w:rsidRDefault="00BE46B4" w:rsidP="00BE46B4">
      <w:pPr>
        <w:pStyle w:val="ListParagraph"/>
        <w:numPr>
          <w:ilvl w:val="2"/>
          <w:numId w:val="3"/>
        </w:numPr>
      </w:pPr>
      <w:r>
        <w:t>genre</w:t>
      </w:r>
      <w:r w:rsidR="004C112A">
        <w:t>: string</w:t>
      </w:r>
    </w:p>
    <w:p w:rsidR="00BE46B4" w:rsidRDefault="00BE46B4" w:rsidP="00BE46B4">
      <w:pPr>
        <w:pStyle w:val="ListParagraph"/>
        <w:numPr>
          <w:ilvl w:val="2"/>
          <w:numId w:val="3"/>
        </w:numPr>
      </w:pPr>
      <w:proofErr w:type="spellStart"/>
      <w:r>
        <w:t>metascore</w:t>
      </w:r>
      <w:proofErr w:type="spellEnd"/>
      <w:r w:rsidR="004C112A">
        <w:t>: number</w:t>
      </w:r>
    </w:p>
    <w:p w:rsidR="00BE46B4" w:rsidRDefault="00BE46B4" w:rsidP="00BE46B4">
      <w:pPr>
        <w:pStyle w:val="ListParagraph"/>
        <w:numPr>
          <w:ilvl w:val="2"/>
          <w:numId w:val="3"/>
        </w:numPr>
      </w:pPr>
      <w:proofErr w:type="spellStart"/>
      <w:r>
        <w:t>imdbRating</w:t>
      </w:r>
      <w:proofErr w:type="spellEnd"/>
      <w:r w:rsidR="004C112A">
        <w:t>: string</w:t>
      </w:r>
    </w:p>
    <w:p w:rsidR="00BE46B4" w:rsidRDefault="00BE46B4" w:rsidP="00BE46B4">
      <w:pPr>
        <w:pStyle w:val="ListParagraph"/>
        <w:numPr>
          <w:ilvl w:val="2"/>
          <w:numId w:val="3"/>
        </w:numPr>
      </w:pPr>
      <w:r>
        <w:t>plot</w:t>
      </w:r>
      <w:r w:rsidR="004C112A">
        <w:t>: string</w:t>
      </w:r>
    </w:p>
    <w:p w:rsidR="00BE46B4" w:rsidRDefault="00BE46B4" w:rsidP="004B2549">
      <w:pPr>
        <w:pStyle w:val="ListParagraph"/>
        <w:numPr>
          <w:ilvl w:val="2"/>
          <w:numId w:val="3"/>
        </w:numPr>
      </w:pPr>
      <w:proofErr w:type="spellStart"/>
      <w:r>
        <w:t>posterUri</w:t>
      </w:r>
      <w:proofErr w:type="spellEnd"/>
      <w:r w:rsidR="004C112A">
        <w:t>: string</w:t>
      </w:r>
    </w:p>
    <w:p w:rsidR="006269E7" w:rsidRDefault="0053219C" w:rsidP="004B2549">
      <w:pPr>
        <w:pStyle w:val="ListParagraph"/>
        <w:numPr>
          <w:ilvl w:val="2"/>
          <w:numId w:val="3"/>
        </w:numPr>
      </w:pPr>
      <w:r w:rsidRPr="006269E7">
        <w:rPr>
          <w:color w:val="00B050"/>
        </w:rPr>
        <w:t>NEW</w:t>
      </w:r>
      <w:r>
        <w:t xml:space="preserve"> </w:t>
      </w:r>
      <w:proofErr w:type="spellStart"/>
      <w:r>
        <w:t>userRating</w:t>
      </w:r>
      <w:proofErr w:type="spellEnd"/>
      <w:r>
        <w:t>: number</w:t>
      </w:r>
    </w:p>
    <w:p w:rsidR="00AA453A" w:rsidRDefault="00AA453A" w:rsidP="00AA453A">
      <w:pPr>
        <w:pStyle w:val="ListParagraph"/>
        <w:numPr>
          <w:ilvl w:val="1"/>
          <w:numId w:val="3"/>
        </w:numPr>
      </w:pPr>
      <w:r>
        <w:t>These properties will be set by you in</w:t>
      </w:r>
      <w:r w:rsidR="004A576F">
        <w:t>side</w:t>
      </w:r>
      <w:r>
        <w:t xml:space="preserve"> the </w:t>
      </w:r>
      <w:proofErr w:type="spellStart"/>
      <w:r>
        <w:t>MovieService</w:t>
      </w:r>
      <w:proofErr w:type="spellEnd"/>
      <w:r>
        <w:t xml:space="preserve"> class </w:t>
      </w:r>
      <w:r w:rsidR="004A576F">
        <w:t xml:space="preserve">from the matching JSON properties </w:t>
      </w:r>
      <w:r>
        <w:t xml:space="preserve">after </w:t>
      </w:r>
      <w:r w:rsidR="00A75A13">
        <w:t xml:space="preserve">a </w:t>
      </w:r>
      <w:r w:rsidR="0010145A">
        <w:t xml:space="preserve">GET </w:t>
      </w:r>
      <w:r w:rsidR="00A75A13">
        <w:t>call</w:t>
      </w:r>
      <w:r>
        <w:t xml:space="preserve"> </w:t>
      </w:r>
      <w:r w:rsidR="00A75A13">
        <w:t>is</w:t>
      </w:r>
      <w:r>
        <w:t xml:space="preserve"> made.</w:t>
      </w:r>
    </w:p>
    <w:p w:rsidR="00D67DAD" w:rsidRDefault="00D67DAD" w:rsidP="00D67DAD">
      <w:pPr>
        <w:pStyle w:val="ListParagraph"/>
        <w:numPr>
          <w:ilvl w:val="1"/>
          <w:numId w:val="3"/>
        </w:numPr>
      </w:pPr>
      <w:r>
        <w:t xml:space="preserve">View </w:t>
      </w:r>
      <w:r w:rsidR="00422B93">
        <w:t xml:space="preserve">the JSON response to see the structure and property names to set </w:t>
      </w:r>
      <w:r w:rsidR="008D62FB">
        <w:t xml:space="preserve">into your </w:t>
      </w:r>
      <w:r>
        <w:t>Movie class.</w:t>
      </w:r>
    </w:p>
    <w:p w:rsidR="00EF08E9" w:rsidRDefault="00607FC9" w:rsidP="00EF08E9">
      <w:pPr>
        <w:pStyle w:val="ListParagraph"/>
        <w:numPr>
          <w:ilvl w:val="0"/>
          <w:numId w:val="3"/>
        </w:numPr>
      </w:pPr>
      <w:r>
        <w:t xml:space="preserve">For </w:t>
      </w:r>
      <w:r w:rsidR="00050961">
        <w:t xml:space="preserve">the </w:t>
      </w:r>
      <w:r>
        <w:t xml:space="preserve">movie search results list, use </w:t>
      </w:r>
      <w:r w:rsidR="00EF08E9">
        <w:t>*</w:t>
      </w:r>
      <w:proofErr w:type="spellStart"/>
      <w:r w:rsidR="00EF08E9">
        <w:t>ngFor</w:t>
      </w:r>
      <w:proofErr w:type="spellEnd"/>
      <w:r w:rsidR="00EF08E9">
        <w:t xml:space="preserve"> with a custom </w:t>
      </w:r>
      <w:proofErr w:type="spellStart"/>
      <w:r w:rsidR="00EF08E9">
        <w:t>MovieResult</w:t>
      </w:r>
      <w:proofErr w:type="spellEnd"/>
      <w:r w:rsidR="00EF08E9">
        <w:t xml:space="preserve"> Component y</w:t>
      </w:r>
      <w:r w:rsidR="00050961">
        <w:t>ou mak</w:t>
      </w:r>
      <w:r w:rsidR="00EF08E9">
        <w:t>e to show each movie result.</w:t>
      </w:r>
    </w:p>
    <w:p w:rsidR="00FF186D" w:rsidRDefault="00050961" w:rsidP="002A6B91">
      <w:pPr>
        <w:pStyle w:val="ListParagraph"/>
        <w:numPr>
          <w:ilvl w:val="1"/>
          <w:numId w:val="3"/>
        </w:numPr>
      </w:pPr>
      <w:r>
        <w:t xml:space="preserve">Pass </w:t>
      </w:r>
      <w:r w:rsidR="005D772E">
        <w:t xml:space="preserve">movie </w:t>
      </w:r>
      <w:r>
        <w:t>properties</w:t>
      </w:r>
      <w:r w:rsidR="006964EB">
        <w:t xml:space="preserve"> for each component</w:t>
      </w:r>
      <w:r>
        <w:t xml:space="preserve"> </w:t>
      </w:r>
      <w:r w:rsidR="00C00C29">
        <w:t>inside the *</w:t>
      </w:r>
      <w:proofErr w:type="spellStart"/>
      <w:r w:rsidR="00C00C29">
        <w:t>ngFor</w:t>
      </w:r>
      <w:proofErr w:type="spellEnd"/>
      <w:r w:rsidR="00C00C29">
        <w:t xml:space="preserve"> loop </w:t>
      </w:r>
      <w:r>
        <w:t xml:space="preserve">to show via @Input class properties in </w:t>
      </w:r>
      <w:proofErr w:type="spellStart"/>
      <w:r>
        <w:t>MovieResult</w:t>
      </w:r>
      <w:proofErr w:type="spellEnd"/>
      <w:r>
        <w:t xml:space="preserve"> Component.</w:t>
      </w:r>
    </w:p>
    <w:p w:rsidR="00802C71" w:rsidRDefault="00015B74" w:rsidP="00802C71">
      <w:pPr>
        <w:pStyle w:val="ListParagraph"/>
        <w:numPr>
          <w:ilvl w:val="1"/>
          <w:numId w:val="3"/>
        </w:numPr>
      </w:pPr>
      <w:r w:rsidRPr="00015B74">
        <w:rPr>
          <w:color w:val="00B050"/>
        </w:rPr>
        <w:t xml:space="preserve">NEW </w:t>
      </w:r>
      <w:r w:rsidR="003975DA">
        <w:t xml:space="preserve">When the rating is changed, use an </w:t>
      </w:r>
      <w:proofErr w:type="spellStart"/>
      <w:r w:rsidR="003975DA">
        <w:t>EventEmitter</w:t>
      </w:r>
      <w:proofErr w:type="spellEnd"/>
      <w:r w:rsidR="003975DA">
        <w:t xml:space="preserve"> to send the new ratin</w:t>
      </w:r>
      <w:r w:rsidR="00BD167A">
        <w:t xml:space="preserve">g value to the Parent component which can use </w:t>
      </w:r>
      <w:proofErr w:type="spellStart"/>
      <w:r w:rsidR="00BD167A">
        <w:t>RatingService</w:t>
      </w:r>
      <w:proofErr w:type="spellEnd"/>
      <w:r w:rsidR="00BD167A">
        <w:t xml:space="preserve"> to set the rating for that movie.</w:t>
      </w:r>
    </w:p>
    <w:p w:rsidR="008C07EC" w:rsidRDefault="008C07EC">
      <w:pPr>
        <w:rPr>
          <w:color w:val="00B050"/>
        </w:rPr>
      </w:pPr>
      <w:r>
        <w:rPr>
          <w:color w:val="00B050"/>
        </w:rPr>
        <w:br w:type="page"/>
      </w:r>
    </w:p>
    <w:p w:rsidR="004B65A7" w:rsidRDefault="000C184D" w:rsidP="004B65A7">
      <w:pPr>
        <w:pStyle w:val="ListParagraph"/>
        <w:numPr>
          <w:ilvl w:val="0"/>
          <w:numId w:val="3"/>
        </w:numPr>
      </w:pPr>
      <w:r w:rsidRPr="00B246CC">
        <w:rPr>
          <w:color w:val="00B050"/>
        </w:rPr>
        <w:lastRenderedPageBreak/>
        <w:t>NEW</w:t>
      </w:r>
      <w:r>
        <w:t xml:space="preserve"> </w:t>
      </w:r>
      <w:r w:rsidR="002A6B91" w:rsidRPr="002A1EBB">
        <w:t>Add additional libraries via NPM.</w:t>
      </w:r>
    </w:p>
    <w:p w:rsidR="00716168" w:rsidRPr="002A1EBB" w:rsidRDefault="00716168" w:rsidP="00716168">
      <w:pPr>
        <w:pStyle w:val="ListParagraph"/>
        <w:numPr>
          <w:ilvl w:val="1"/>
          <w:numId w:val="3"/>
        </w:numPr>
      </w:pPr>
      <w:r>
        <w:t xml:space="preserve">Adding both on an </w:t>
      </w:r>
      <w:r w:rsidRPr="002A1EBB">
        <w:t>Angular CLI</w:t>
      </w:r>
      <w:r>
        <w:t xml:space="preserve"> project</w:t>
      </w:r>
      <w:r w:rsidRPr="002A1EBB">
        <w:t xml:space="preserve"> guide here:</w:t>
      </w:r>
    </w:p>
    <w:p w:rsidR="00716168" w:rsidRPr="002A1EBB" w:rsidRDefault="00716168" w:rsidP="00716168">
      <w:pPr>
        <w:pStyle w:val="ListParagraph"/>
        <w:numPr>
          <w:ilvl w:val="2"/>
          <w:numId w:val="3"/>
        </w:numPr>
      </w:pPr>
      <w:hyperlink r:id="rId7" w:history="1">
        <w:r w:rsidRPr="0013719C">
          <w:rPr>
            <w:rStyle w:val="Hyperlink"/>
          </w:rPr>
          <w:t>https://github.com/valor-software/ngx-bootstrap/blob/development/docs/getting-started/ng-cli.md</w:t>
        </w:r>
      </w:hyperlink>
    </w:p>
    <w:p w:rsidR="002A6B91" w:rsidRPr="002A1EBB" w:rsidRDefault="002A6B91" w:rsidP="002A6B91">
      <w:pPr>
        <w:pStyle w:val="ListParagraph"/>
        <w:numPr>
          <w:ilvl w:val="1"/>
          <w:numId w:val="3"/>
        </w:numPr>
      </w:pPr>
      <w:r w:rsidRPr="002A1EBB">
        <w:t>b</w:t>
      </w:r>
      <w:r w:rsidR="006737FF" w:rsidRPr="002A1EBB">
        <w:t>ootstrap 3</w:t>
      </w:r>
      <w:r w:rsidR="0067576E" w:rsidRPr="002A1EBB">
        <w:t xml:space="preserve"> (style framework)</w:t>
      </w:r>
    </w:p>
    <w:p w:rsidR="006A2C11" w:rsidRPr="002A1EBB" w:rsidRDefault="006425CA" w:rsidP="006425CA">
      <w:pPr>
        <w:pStyle w:val="ListParagraph"/>
        <w:numPr>
          <w:ilvl w:val="2"/>
          <w:numId w:val="3"/>
        </w:numPr>
      </w:pPr>
      <w:proofErr w:type="spellStart"/>
      <w:r w:rsidRPr="002A1EBB">
        <w:t>npm</w:t>
      </w:r>
      <w:proofErr w:type="spellEnd"/>
      <w:r w:rsidRPr="002A1EBB">
        <w:t xml:space="preserve"> install bootstrap@3.3.7 –save</w:t>
      </w:r>
    </w:p>
    <w:p w:rsidR="002A6B91" w:rsidRPr="002A1EBB" w:rsidRDefault="002A6B91" w:rsidP="002A6B91">
      <w:pPr>
        <w:pStyle w:val="ListParagraph"/>
        <w:numPr>
          <w:ilvl w:val="1"/>
          <w:numId w:val="3"/>
        </w:numPr>
      </w:pPr>
      <w:proofErr w:type="spellStart"/>
      <w:r w:rsidRPr="002A1EBB">
        <w:t>ngx</w:t>
      </w:r>
      <w:proofErr w:type="spellEnd"/>
      <w:r w:rsidRPr="002A1EBB">
        <w:t>-bootstrap</w:t>
      </w:r>
      <w:r w:rsidR="0067576E" w:rsidRPr="002A1EBB">
        <w:t xml:space="preserve"> (Angular </w:t>
      </w:r>
      <w:r w:rsidR="00FB7D5B" w:rsidRPr="002A1EBB">
        <w:t>version</w:t>
      </w:r>
      <w:r w:rsidR="0067576E" w:rsidRPr="002A1EBB">
        <w:t xml:space="preserve"> for bootstrap components)</w:t>
      </w:r>
    </w:p>
    <w:p w:rsidR="006A2C11" w:rsidRPr="002A1EBB" w:rsidRDefault="006425CA" w:rsidP="006A2C11">
      <w:pPr>
        <w:pStyle w:val="ListParagraph"/>
        <w:numPr>
          <w:ilvl w:val="2"/>
          <w:numId w:val="3"/>
        </w:numPr>
      </w:pPr>
      <w:proofErr w:type="spellStart"/>
      <w:r w:rsidRPr="002A1EBB">
        <w:t>npm</w:t>
      </w:r>
      <w:proofErr w:type="spellEnd"/>
      <w:r w:rsidRPr="002A1EBB">
        <w:t xml:space="preserve"> install </w:t>
      </w:r>
      <w:proofErr w:type="spellStart"/>
      <w:r w:rsidRPr="002A1EBB">
        <w:t>ngx</w:t>
      </w:r>
      <w:proofErr w:type="spellEnd"/>
      <w:r w:rsidRPr="002A1EBB">
        <w:t>-bootstrap</w:t>
      </w:r>
      <w:r w:rsidR="006A2C11" w:rsidRPr="002A1EBB">
        <w:t xml:space="preserve"> </w:t>
      </w:r>
      <w:r w:rsidR="00FE0136" w:rsidRPr="002A1EBB">
        <w:t>–</w:t>
      </w:r>
      <w:r w:rsidR="006A2C11" w:rsidRPr="002A1EBB">
        <w:t>save</w:t>
      </w:r>
    </w:p>
    <w:p w:rsidR="00B16B81" w:rsidRDefault="00572A15" w:rsidP="00B16B81">
      <w:pPr>
        <w:pStyle w:val="ListParagraph"/>
        <w:numPr>
          <w:ilvl w:val="0"/>
          <w:numId w:val="3"/>
        </w:numPr>
      </w:pPr>
      <w:r w:rsidRPr="00572A15">
        <w:rPr>
          <w:color w:val="00B050"/>
        </w:rPr>
        <w:t xml:space="preserve">NEW </w:t>
      </w:r>
      <w:r w:rsidR="00B16B81">
        <w:t>Use this control for the user rating</w:t>
      </w:r>
      <w:r w:rsidR="00C12741">
        <w:t xml:space="preserve"> input and display</w:t>
      </w:r>
      <w:r w:rsidR="00DF4623">
        <w:t>:</w:t>
      </w:r>
    </w:p>
    <w:p w:rsidR="00B16B81" w:rsidRDefault="0055107A" w:rsidP="00B16B81">
      <w:pPr>
        <w:pStyle w:val="ListParagraph"/>
        <w:numPr>
          <w:ilvl w:val="1"/>
          <w:numId w:val="3"/>
        </w:numPr>
      </w:pPr>
      <w:hyperlink r:id="rId8" w:anchor="/rating" w:history="1">
        <w:r w:rsidR="00A507DE" w:rsidRPr="0013719C">
          <w:rPr>
            <w:rStyle w:val="Hyperlink"/>
          </w:rPr>
          <w:t>https://valor-software.com/ngx-bootstrap/#/rating</w:t>
        </w:r>
      </w:hyperlink>
    </w:p>
    <w:p w:rsidR="00A507DE" w:rsidRDefault="00790E82" w:rsidP="00A507DE">
      <w:pPr>
        <w:pStyle w:val="ListParagraph"/>
        <w:numPr>
          <w:ilvl w:val="0"/>
          <w:numId w:val="3"/>
        </w:numPr>
      </w:pPr>
      <w:r w:rsidRPr="00790E82">
        <w:rPr>
          <w:color w:val="00B050"/>
        </w:rPr>
        <w:t xml:space="preserve">NEW </w:t>
      </w:r>
      <w:r w:rsidR="00A507DE">
        <w:t xml:space="preserve">Make a </w:t>
      </w:r>
      <w:proofErr w:type="spellStart"/>
      <w:r w:rsidR="00A507DE">
        <w:t>RatingService</w:t>
      </w:r>
      <w:proofErr w:type="spellEnd"/>
      <w:r w:rsidR="00A507DE">
        <w:t xml:space="preserve"> class that will have two methods:</w:t>
      </w:r>
    </w:p>
    <w:p w:rsidR="00A507DE" w:rsidRDefault="00606543" w:rsidP="00A507DE">
      <w:pPr>
        <w:pStyle w:val="ListParagraph"/>
        <w:numPr>
          <w:ilvl w:val="1"/>
          <w:numId w:val="3"/>
        </w:numPr>
      </w:pPr>
      <w:r>
        <w:t>One to g</w:t>
      </w:r>
      <w:r w:rsidR="00A507DE">
        <w:t>et the current rating for a movie by id (</w:t>
      </w:r>
      <w:proofErr w:type="spellStart"/>
      <w:r w:rsidR="00A507DE">
        <w:t>imdbID</w:t>
      </w:r>
      <w:proofErr w:type="spellEnd"/>
      <w:r w:rsidR="00A507DE">
        <w:t>).</w:t>
      </w:r>
    </w:p>
    <w:p w:rsidR="00520159" w:rsidRDefault="00606543" w:rsidP="00A507DE">
      <w:pPr>
        <w:pStyle w:val="ListParagraph"/>
        <w:numPr>
          <w:ilvl w:val="1"/>
          <w:numId w:val="3"/>
        </w:numPr>
      </w:pPr>
      <w:r>
        <w:t>One to s</w:t>
      </w:r>
      <w:r w:rsidR="00520159">
        <w:t>ave a rating for a movie by id (</w:t>
      </w:r>
      <w:proofErr w:type="spellStart"/>
      <w:r w:rsidR="00520159">
        <w:t>imdbID</w:t>
      </w:r>
      <w:proofErr w:type="spellEnd"/>
      <w:r w:rsidR="00520159">
        <w:t>).</w:t>
      </w:r>
    </w:p>
    <w:p w:rsidR="00520159" w:rsidRDefault="00520159" w:rsidP="00A507DE">
      <w:pPr>
        <w:pStyle w:val="ListParagraph"/>
        <w:numPr>
          <w:ilvl w:val="1"/>
          <w:numId w:val="3"/>
        </w:numPr>
      </w:pPr>
      <w:r>
        <w:t>This data will be stored</w:t>
      </w:r>
      <w:r w:rsidR="007E5A2D">
        <w:t xml:space="preserve"> </w:t>
      </w:r>
      <w:r w:rsidR="00606777">
        <w:t>temporarily</w:t>
      </w:r>
      <w:r>
        <w:t xml:space="preserve"> in the service and</w:t>
      </w:r>
      <w:r w:rsidR="000B5A3D">
        <w:t xml:space="preserve"> will be gone when the browser is refreshed or closed.</w:t>
      </w:r>
    </w:p>
    <w:p w:rsidR="00840B0D" w:rsidRDefault="00AC70DF" w:rsidP="003F35D4">
      <w:pPr>
        <w:pStyle w:val="ListParagraph"/>
        <w:numPr>
          <w:ilvl w:val="1"/>
          <w:numId w:val="3"/>
        </w:numPr>
      </w:pPr>
      <w:r>
        <w:t xml:space="preserve">This </w:t>
      </w:r>
      <w:r w:rsidR="005A30F7">
        <w:t xml:space="preserve">rating-per-movie info </w:t>
      </w:r>
      <w:r w:rsidR="0055107A">
        <w:t>can be stored locally as a property in</w:t>
      </w:r>
      <w:r>
        <w:t xml:space="preserve"> </w:t>
      </w:r>
      <w:proofErr w:type="spellStart"/>
      <w:r>
        <w:t>RatingService</w:t>
      </w:r>
      <w:proofErr w:type="spellEnd"/>
      <w:r>
        <w:t xml:space="preserve"> via an array or object for fast </w:t>
      </w:r>
      <w:r w:rsidR="002567D2">
        <w:t>access</w:t>
      </w:r>
      <w:r>
        <w:t xml:space="preserve"> for a movie id.</w:t>
      </w:r>
      <w:bookmarkStart w:id="0" w:name="_GoBack"/>
      <w:bookmarkEnd w:id="0"/>
    </w:p>
    <w:p w:rsidR="00802C71" w:rsidRDefault="00702FB5" w:rsidP="00802C71">
      <w:pPr>
        <w:pStyle w:val="ListParagraph"/>
        <w:numPr>
          <w:ilvl w:val="0"/>
          <w:numId w:val="3"/>
        </w:numPr>
      </w:pPr>
      <w:r w:rsidRPr="00702FB5">
        <w:rPr>
          <w:color w:val="00B050"/>
        </w:rPr>
        <w:t xml:space="preserve">NEW </w:t>
      </w:r>
      <w:r w:rsidR="00802C71">
        <w:t>Use this control for pagination of search results:</w:t>
      </w:r>
    </w:p>
    <w:p w:rsidR="00802C71" w:rsidRDefault="0055107A" w:rsidP="00802C71">
      <w:pPr>
        <w:pStyle w:val="ListParagraph"/>
        <w:numPr>
          <w:ilvl w:val="1"/>
          <w:numId w:val="3"/>
        </w:numPr>
      </w:pPr>
      <w:hyperlink r:id="rId9" w:anchor="/pagination" w:history="1">
        <w:r w:rsidR="00EF6C5D" w:rsidRPr="00457228">
          <w:rPr>
            <w:rStyle w:val="Hyperlink"/>
          </w:rPr>
          <w:t>https://valor-software.com/ngx-bootstrap/#/pagination</w:t>
        </w:r>
      </w:hyperlink>
    </w:p>
    <w:p w:rsidR="00EF6C5D" w:rsidRDefault="00EF6C5D" w:rsidP="00802C71">
      <w:pPr>
        <w:pStyle w:val="ListParagraph"/>
        <w:numPr>
          <w:ilvl w:val="1"/>
          <w:numId w:val="3"/>
        </w:numPr>
      </w:pPr>
      <w:r>
        <w:t xml:space="preserve">This control </w:t>
      </w:r>
      <w:r w:rsidR="00840995">
        <w:t>will allow the user to request a different</w:t>
      </w:r>
      <w:r>
        <w:t xml:space="preserve"> page of</w:t>
      </w:r>
      <w:r w:rsidR="00840995">
        <w:t xml:space="preserve"> (10)</w:t>
      </w:r>
      <w:r>
        <w:t xml:space="preserve"> results for the current search term.</w:t>
      </w:r>
    </w:p>
    <w:p w:rsidR="0031542D" w:rsidRDefault="0031542D" w:rsidP="00802C71">
      <w:pPr>
        <w:pStyle w:val="ListParagraph"/>
        <w:numPr>
          <w:ilvl w:val="1"/>
          <w:numId w:val="3"/>
        </w:numPr>
      </w:pPr>
      <w:proofErr w:type="spellStart"/>
      <w:r>
        <w:t>MovieService</w:t>
      </w:r>
      <w:proofErr w:type="spellEnd"/>
      <w:r>
        <w:t xml:space="preserve"> </w:t>
      </w:r>
      <w:r w:rsidR="00AF0ACD">
        <w:t xml:space="preserve">search method </w:t>
      </w:r>
      <w:r>
        <w:t xml:space="preserve">must </w:t>
      </w:r>
      <w:r w:rsidR="006A6702">
        <w:t>use</w:t>
      </w:r>
      <w:r>
        <w:t xml:space="preserve"> “page”</w:t>
      </w:r>
      <w:r w:rsidR="00123C3C">
        <w:t xml:space="preserve"> </w:t>
      </w:r>
      <w:r w:rsidR="00012EFF">
        <w:t xml:space="preserve">query </w:t>
      </w:r>
      <w:r w:rsidR="00B94449">
        <w:t>parameter in URI</w:t>
      </w:r>
      <w:r w:rsidR="00C27044">
        <w:t>, given from page clicked from pagination control.</w:t>
      </w:r>
    </w:p>
    <w:p w:rsidR="000921F5" w:rsidRPr="006F7BA5" w:rsidRDefault="000921F5" w:rsidP="000921F5">
      <w:pPr>
        <w:pStyle w:val="ListParagraph"/>
        <w:numPr>
          <w:ilvl w:val="2"/>
          <w:numId w:val="3"/>
        </w:numPr>
      </w:pPr>
      <w:r>
        <w:t xml:space="preserve">Ex. </w:t>
      </w:r>
      <w:hyperlink r:id="rId10" w:history="1">
        <w:r w:rsidR="006F7BA5" w:rsidRPr="00457228">
          <w:rPr>
            <w:rStyle w:val="Hyperlink"/>
          </w:rPr>
          <w:t>http://www.omdbapi.com/?apikey=91c3e55a&amp;s=star%20wars</w:t>
        </w:r>
        <w:r w:rsidR="006F7BA5" w:rsidRPr="00457228">
          <w:rPr>
            <w:rStyle w:val="Hyperlink"/>
            <w:b/>
          </w:rPr>
          <w:t>&amp;page=3</w:t>
        </w:r>
      </w:hyperlink>
    </w:p>
    <w:p w:rsidR="006F7BA5" w:rsidRPr="002A1EBB" w:rsidRDefault="006F7BA5" w:rsidP="006F7BA5">
      <w:pPr>
        <w:pStyle w:val="ListParagraph"/>
        <w:numPr>
          <w:ilvl w:val="1"/>
          <w:numId w:val="3"/>
        </w:numPr>
      </w:pPr>
      <w:r>
        <w:t>Pagination control needs passed “</w:t>
      </w:r>
      <w:proofErr w:type="spellStart"/>
      <w:r>
        <w:t>totalResults</w:t>
      </w:r>
      <w:proofErr w:type="spellEnd"/>
      <w:r>
        <w:t>” property from search JSON response.</w:t>
      </w:r>
    </w:p>
    <w:p w:rsidR="001D0150" w:rsidRDefault="001370F4" w:rsidP="001370F4">
      <w:r>
        <w:br w:type="page"/>
      </w:r>
    </w:p>
    <w:p w:rsidR="00EF08E9" w:rsidRPr="00EF08E9" w:rsidRDefault="00EF08E9" w:rsidP="00272A49">
      <w:pPr>
        <w:rPr>
          <w:sz w:val="28"/>
          <w:szCs w:val="28"/>
        </w:rPr>
      </w:pPr>
      <w:r w:rsidRPr="00EF08E9">
        <w:rPr>
          <w:sz w:val="28"/>
          <w:szCs w:val="28"/>
        </w:rPr>
        <w:lastRenderedPageBreak/>
        <w:t>Web call response example:</w:t>
      </w:r>
    </w:p>
    <w:p w:rsidR="00272A49" w:rsidRDefault="00EF08E9" w:rsidP="00272A49">
      <w:r>
        <w:t xml:space="preserve">Example </w:t>
      </w:r>
      <w:r w:rsidR="0076744F">
        <w:t xml:space="preserve">GET </w:t>
      </w:r>
      <w:proofErr w:type="gramStart"/>
      <w:r>
        <w:t>Url</w:t>
      </w:r>
      <w:proofErr w:type="gramEnd"/>
      <w:r w:rsidR="00272A49">
        <w:t xml:space="preserve">: </w:t>
      </w:r>
      <w:r w:rsidR="00334998">
        <w:t>“</w:t>
      </w:r>
      <w:r w:rsidR="00272A49">
        <w:t>http://www.omdbapi.com/?</w:t>
      </w:r>
      <w:proofErr w:type="spellStart"/>
      <w:r w:rsidR="00272A49">
        <w:t>apikey</w:t>
      </w:r>
      <w:proofErr w:type="spellEnd"/>
      <w:r w:rsidR="00272A49">
        <w:t>=91c3e55a&amp;s=star%20wars</w:t>
      </w:r>
      <w:r w:rsidR="00334998">
        <w:t>”</w:t>
      </w:r>
      <w:r w:rsidR="00272A49">
        <w:t xml:space="preserve"> returns: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"Search": [{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"Title": "Star Wars: Episode IV - A New Hope",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"Year": "1977",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</w:t>
      </w:r>
      <w:proofErr w:type="spellStart"/>
      <w:proofErr w:type="gramStart"/>
      <w:r w:rsidRPr="008E66DF">
        <w:rPr>
          <w:sz w:val="16"/>
          <w:szCs w:val="16"/>
        </w:rPr>
        <w:t>imdbID</w:t>
      </w:r>
      <w:proofErr w:type="spellEnd"/>
      <w:proofErr w:type="gramEnd"/>
      <w:r w:rsidRPr="008E66DF">
        <w:rPr>
          <w:sz w:val="16"/>
          <w:szCs w:val="16"/>
        </w:rPr>
        <w:t>": "tt0076759",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"https://ia.media-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imdb.com/images/M/MV5BNzVlY2MwMjktM2E4OS00Y2Y3LWE3ZjctYzhkZGM3YzA1ZWM2XkEyXkFqcGdeQXVyNzkwMjQ5NzM@._V1_SX300.jpg"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"Title": "Star Wars: Episode V 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- The Empire Strikes Back",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"Year": "1980",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</w:t>
      </w:r>
      <w:proofErr w:type="spellStart"/>
      <w:proofErr w:type="gramStart"/>
      <w:r w:rsidRPr="008E66DF">
        <w:rPr>
          <w:sz w:val="16"/>
          <w:szCs w:val="16"/>
        </w:rPr>
        <w:t>imdbID</w:t>
      </w:r>
      <w:proofErr w:type="spellEnd"/>
      <w:proofErr w:type="gramEnd"/>
      <w:r w:rsidRPr="008E66DF">
        <w:rPr>
          <w:sz w:val="16"/>
          <w:szCs w:val="16"/>
        </w:rPr>
        <w:t>": "tt0080684",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"https://ia.media-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imdb.com/images/M/MV5BYmU1NDRjNDgtMzhiMi00NjZmLTg5NGItZDNiZjU5NTU4OTE0XkEyXkFqcGdeQXVyNzkwMjQ5NzM@._V1_SX300.jpg"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"Title": "Star Wars: Episode 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VI - Return of the Jedi",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"Year": "1983",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</w:t>
      </w:r>
      <w:proofErr w:type="spellStart"/>
      <w:proofErr w:type="gramStart"/>
      <w:r w:rsidRPr="008E66DF">
        <w:rPr>
          <w:sz w:val="16"/>
          <w:szCs w:val="16"/>
        </w:rPr>
        <w:t>imdbID</w:t>
      </w:r>
      <w:proofErr w:type="spellEnd"/>
      <w:proofErr w:type="gramEnd"/>
      <w:r w:rsidRPr="008E66DF">
        <w:rPr>
          <w:sz w:val="16"/>
          <w:szCs w:val="16"/>
        </w:rPr>
        <w:t>": "tt0086190",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"Poster": "https://images-</w:t>
      </w:r>
      <w:proofErr w:type="spellStart"/>
      <w:r w:rsidRPr="008E66DF">
        <w:rPr>
          <w:sz w:val="16"/>
          <w:szCs w:val="16"/>
        </w:rPr>
        <w:t>na.ssl</w:t>
      </w:r>
      <w:proofErr w:type="spellEnd"/>
      <w:r w:rsidRPr="008E66DF">
        <w:rPr>
          <w:sz w:val="16"/>
          <w:szCs w:val="16"/>
        </w:rPr>
        <w:t xml:space="preserve">-images-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amazon.com/images/M/MV5BOWZlMjFiYzgtMTUzNC00Y2IzLTk1NTMtZmNhMTczNTk0ODk1XkEyXkFqcGdeQXVyNTAyODkwOQ@@._V1_SX300.jpg"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"Title": "Star Wars: The 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Force Awakens",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"Year": "2015",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lastRenderedPageBreak/>
        <w:tab/>
      </w:r>
      <w:r w:rsidRPr="008E66DF">
        <w:rPr>
          <w:sz w:val="16"/>
          <w:szCs w:val="16"/>
        </w:rPr>
        <w:tab/>
        <w:t>"</w:t>
      </w:r>
      <w:proofErr w:type="spellStart"/>
      <w:proofErr w:type="gramStart"/>
      <w:r w:rsidRPr="008E66DF">
        <w:rPr>
          <w:sz w:val="16"/>
          <w:szCs w:val="16"/>
        </w:rPr>
        <w:t>imdbID</w:t>
      </w:r>
      <w:proofErr w:type="spellEnd"/>
      <w:proofErr w:type="gramEnd"/>
      <w:r w:rsidRPr="008E66DF">
        <w:rPr>
          <w:sz w:val="16"/>
          <w:szCs w:val="16"/>
        </w:rPr>
        <w:t>": "tt2488496",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"https://ia.media-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imdb.com/images/M/MV5BOTAzODEzNDAzMl5BMl5BanBnXkFtZTgwMDU1MTgzNzE@._V1_SX300.jpg"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"Title": "Star Wars: Episode I - The Phantom 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Menace",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"Year": "1999",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</w:t>
      </w:r>
      <w:proofErr w:type="spellStart"/>
      <w:proofErr w:type="gramStart"/>
      <w:r w:rsidRPr="008E66DF">
        <w:rPr>
          <w:sz w:val="16"/>
          <w:szCs w:val="16"/>
        </w:rPr>
        <w:t>imdbID</w:t>
      </w:r>
      <w:proofErr w:type="spellEnd"/>
      <w:proofErr w:type="gramEnd"/>
      <w:r w:rsidRPr="008E66DF">
        <w:rPr>
          <w:sz w:val="16"/>
          <w:szCs w:val="16"/>
        </w:rPr>
        <w:t>": "tt0120915",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"https://ia.media-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imdb.com/images/M/MV5BYTRhNjcwNWQtMGJmMi00NmQyLWE2YzItODVmMTdjNWI0ZDA2XkEyXkFqcGdeQXVyNTAyODkwOQ@@._V1_SX300.jpg"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"Title": "Star Wars: Episode 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 xml:space="preserve">III - Revenge of the </w:t>
      </w:r>
      <w:proofErr w:type="spellStart"/>
      <w:r w:rsidRPr="008E66DF">
        <w:rPr>
          <w:sz w:val="16"/>
          <w:szCs w:val="16"/>
        </w:rPr>
        <w:t>Sith</w:t>
      </w:r>
      <w:proofErr w:type="spellEnd"/>
      <w:r w:rsidRPr="008E66DF">
        <w:rPr>
          <w:sz w:val="16"/>
          <w:szCs w:val="16"/>
        </w:rPr>
        <w:t>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"Year": "2005",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</w:t>
      </w:r>
      <w:proofErr w:type="spellStart"/>
      <w:proofErr w:type="gramStart"/>
      <w:r w:rsidRPr="008E66DF">
        <w:rPr>
          <w:sz w:val="16"/>
          <w:szCs w:val="16"/>
        </w:rPr>
        <w:t>imdbID</w:t>
      </w:r>
      <w:proofErr w:type="spellEnd"/>
      <w:proofErr w:type="gramEnd"/>
      <w:r w:rsidRPr="008E66DF">
        <w:rPr>
          <w:sz w:val="16"/>
          <w:szCs w:val="16"/>
        </w:rPr>
        <w:t>": "tt0121766",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"https://ia.media-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imdb.com/images/M/MV5BNTc4MTc3NTQ5OF5BMl5BanBnXkFtZTcwOTg0NjI4NA@@._V1_SX300.jpg"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"Title": "Star Wars: Episode II - Attack of the 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Clones",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"Year": "2002",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</w:t>
      </w:r>
      <w:proofErr w:type="spellStart"/>
      <w:proofErr w:type="gramStart"/>
      <w:r w:rsidRPr="008E66DF">
        <w:rPr>
          <w:sz w:val="16"/>
          <w:szCs w:val="16"/>
        </w:rPr>
        <w:t>imdbID</w:t>
      </w:r>
      <w:proofErr w:type="spellEnd"/>
      <w:proofErr w:type="gramEnd"/>
      <w:r w:rsidRPr="008E66DF">
        <w:rPr>
          <w:sz w:val="16"/>
          <w:szCs w:val="16"/>
        </w:rPr>
        <w:t>": "tt0121765",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"https://ia.media-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imdb.com/images/M/MV5BOWNkZmVjODAtNTFlYy00NTQwLWJhY2UtMmFmZTkyOWJmZjZiL2ltYWdlL2ltYWdlXkEyXkFqcGdeQXVyNDUzOTQ5MjY@._V1_SX300.jpg"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"Title": "Rogue One: A Star Wars Story",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lastRenderedPageBreak/>
        <w:tab/>
      </w:r>
      <w:r w:rsidRPr="008E66DF">
        <w:rPr>
          <w:sz w:val="16"/>
          <w:szCs w:val="16"/>
        </w:rPr>
        <w:tab/>
        <w:t>"Year": "2016",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</w:t>
      </w:r>
      <w:proofErr w:type="spellStart"/>
      <w:proofErr w:type="gramStart"/>
      <w:r w:rsidRPr="008E66DF">
        <w:rPr>
          <w:sz w:val="16"/>
          <w:szCs w:val="16"/>
        </w:rPr>
        <w:t>imdbID</w:t>
      </w:r>
      <w:proofErr w:type="spellEnd"/>
      <w:proofErr w:type="gramEnd"/>
      <w:r w:rsidRPr="008E66DF">
        <w:rPr>
          <w:sz w:val="16"/>
          <w:szCs w:val="16"/>
        </w:rPr>
        <w:t>": "tt3748528",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"https://ia.media-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imdb.com/images/M/MV5BMjEwMzMxODIzOV5BMl5BanBnXkFtZTgwNzg3OTAzMDI@._V1_SX300.jpg"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"Title": "Star Wars: The Last 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Jedi",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"Year": "2017",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</w:t>
      </w:r>
      <w:proofErr w:type="spellStart"/>
      <w:proofErr w:type="gramStart"/>
      <w:r w:rsidRPr="008E66DF">
        <w:rPr>
          <w:sz w:val="16"/>
          <w:szCs w:val="16"/>
        </w:rPr>
        <w:t>imdbID</w:t>
      </w:r>
      <w:proofErr w:type="spellEnd"/>
      <w:proofErr w:type="gramEnd"/>
      <w:r w:rsidRPr="008E66DF">
        <w:rPr>
          <w:sz w:val="16"/>
          <w:szCs w:val="16"/>
        </w:rPr>
        <w:t>": "tt2527336",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"https://ia.media-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imdb.com/images/M/MV5BMjQ1MzcxNjg4N15BMl5BanBnXkFtZTgwNzgwMjY4MzI@._V1_SX300.jpg"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"Title": "Star Wars: The Clone 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Wars",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"Year": "2008",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</w:t>
      </w:r>
      <w:proofErr w:type="spellStart"/>
      <w:proofErr w:type="gramStart"/>
      <w:r w:rsidRPr="008E66DF">
        <w:rPr>
          <w:sz w:val="16"/>
          <w:szCs w:val="16"/>
        </w:rPr>
        <w:t>imdbID</w:t>
      </w:r>
      <w:proofErr w:type="spellEnd"/>
      <w:proofErr w:type="gramEnd"/>
      <w:r w:rsidRPr="008E66DF">
        <w:rPr>
          <w:sz w:val="16"/>
          <w:szCs w:val="16"/>
        </w:rPr>
        <w:t>": "tt1185834",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"https://ia.media-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imdb.com/images/M/MV5BMTI1MDIwMTczOV5BMl5BanBnXkFtZTcwNTI4MDE3MQ@@._V1_SX300.jpg"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}],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"</w:t>
      </w:r>
      <w:proofErr w:type="spellStart"/>
      <w:proofErr w:type="gramStart"/>
      <w:r w:rsidRPr="008E66DF">
        <w:rPr>
          <w:sz w:val="16"/>
          <w:szCs w:val="16"/>
        </w:rPr>
        <w:t>totalResults</w:t>
      </w:r>
      <w:proofErr w:type="spellEnd"/>
      <w:proofErr w:type="gramEnd"/>
      <w:r w:rsidRPr="008E66DF">
        <w:rPr>
          <w:sz w:val="16"/>
          <w:szCs w:val="16"/>
        </w:rPr>
        <w:t>": "418",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"Response": "True"</w:t>
      </w:r>
    </w:p>
    <w:p w:rsidR="00FF186D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}</w:t>
      </w:r>
    </w:p>
    <w:sectPr w:rsidR="00FF186D" w:rsidRPr="008E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A78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8C30C58"/>
    <w:multiLevelType w:val="hybridMultilevel"/>
    <w:tmpl w:val="61E2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63122"/>
    <w:multiLevelType w:val="hybridMultilevel"/>
    <w:tmpl w:val="47E6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49"/>
    <w:rsid w:val="00012EFF"/>
    <w:rsid w:val="00015B74"/>
    <w:rsid w:val="0003033F"/>
    <w:rsid w:val="00050961"/>
    <w:rsid w:val="00081E06"/>
    <w:rsid w:val="000921F5"/>
    <w:rsid w:val="00092C6A"/>
    <w:rsid w:val="000B0958"/>
    <w:rsid w:val="000B5A3D"/>
    <w:rsid w:val="000C184D"/>
    <w:rsid w:val="000C3190"/>
    <w:rsid w:val="000E2F0C"/>
    <w:rsid w:val="000E6460"/>
    <w:rsid w:val="0010145A"/>
    <w:rsid w:val="0010182F"/>
    <w:rsid w:val="001208D7"/>
    <w:rsid w:val="00122CEC"/>
    <w:rsid w:val="001237BD"/>
    <w:rsid w:val="00123C3C"/>
    <w:rsid w:val="00131D3C"/>
    <w:rsid w:val="00134BB7"/>
    <w:rsid w:val="001370F4"/>
    <w:rsid w:val="00151976"/>
    <w:rsid w:val="00167956"/>
    <w:rsid w:val="00182A74"/>
    <w:rsid w:val="001970AA"/>
    <w:rsid w:val="001A65A3"/>
    <w:rsid w:val="001D0150"/>
    <w:rsid w:val="001D645D"/>
    <w:rsid w:val="001D75A0"/>
    <w:rsid w:val="001E07F7"/>
    <w:rsid w:val="001F0159"/>
    <w:rsid w:val="00202250"/>
    <w:rsid w:val="002567D2"/>
    <w:rsid w:val="00260943"/>
    <w:rsid w:val="002655A7"/>
    <w:rsid w:val="0027073D"/>
    <w:rsid w:val="00272A49"/>
    <w:rsid w:val="002A1EBB"/>
    <w:rsid w:val="002A6B91"/>
    <w:rsid w:val="002B0162"/>
    <w:rsid w:val="0031542D"/>
    <w:rsid w:val="00334439"/>
    <w:rsid w:val="00334998"/>
    <w:rsid w:val="0034263F"/>
    <w:rsid w:val="00350F41"/>
    <w:rsid w:val="00360456"/>
    <w:rsid w:val="0036748A"/>
    <w:rsid w:val="00372815"/>
    <w:rsid w:val="003802F1"/>
    <w:rsid w:val="003975DA"/>
    <w:rsid w:val="003A4EFA"/>
    <w:rsid w:val="003F35D4"/>
    <w:rsid w:val="00422B93"/>
    <w:rsid w:val="00424E52"/>
    <w:rsid w:val="0042694E"/>
    <w:rsid w:val="00430DDD"/>
    <w:rsid w:val="00434E31"/>
    <w:rsid w:val="0044731E"/>
    <w:rsid w:val="00455650"/>
    <w:rsid w:val="004578DB"/>
    <w:rsid w:val="00464180"/>
    <w:rsid w:val="004A576F"/>
    <w:rsid w:val="004B2549"/>
    <w:rsid w:val="004B576C"/>
    <w:rsid w:val="004B65A7"/>
    <w:rsid w:val="004B7947"/>
    <w:rsid w:val="004C112A"/>
    <w:rsid w:val="00504B2A"/>
    <w:rsid w:val="00514160"/>
    <w:rsid w:val="00517C7C"/>
    <w:rsid w:val="00520159"/>
    <w:rsid w:val="00524683"/>
    <w:rsid w:val="0053219C"/>
    <w:rsid w:val="0055107A"/>
    <w:rsid w:val="0057234B"/>
    <w:rsid w:val="00572A15"/>
    <w:rsid w:val="005A30F7"/>
    <w:rsid w:val="005D5528"/>
    <w:rsid w:val="005D6C79"/>
    <w:rsid w:val="005D772E"/>
    <w:rsid w:val="005E4182"/>
    <w:rsid w:val="005E5090"/>
    <w:rsid w:val="00606543"/>
    <w:rsid w:val="00606777"/>
    <w:rsid w:val="00607FC9"/>
    <w:rsid w:val="00612C63"/>
    <w:rsid w:val="006269E7"/>
    <w:rsid w:val="006425CA"/>
    <w:rsid w:val="006466EC"/>
    <w:rsid w:val="00653601"/>
    <w:rsid w:val="00663AAF"/>
    <w:rsid w:val="006729FC"/>
    <w:rsid w:val="006737FF"/>
    <w:rsid w:val="0067576E"/>
    <w:rsid w:val="006964EB"/>
    <w:rsid w:val="006A1A97"/>
    <w:rsid w:val="006A2C11"/>
    <w:rsid w:val="006A64F4"/>
    <w:rsid w:val="006A6702"/>
    <w:rsid w:val="006A794E"/>
    <w:rsid w:val="006B60A8"/>
    <w:rsid w:val="006D7D95"/>
    <w:rsid w:val="006F638F"/>
    <w:rsid w:val="006F7BA5"/>
    <w:rsid w:val="007022A8"/>
    <w:rsid w:val="007028CD"/>
    <w:rsid w:val="00702FB5"/>
    <w:rsid w:val="00714A72"/>
    <w:rsid w:val="00716168"/>
    <w:rsid w:val="00746CFC"/>
    <w:rsid w:val="00752AF6"/>
    <w:rsid w:val="0076744F"/>
    <w:rsid w:val="0077672F"/>
    <w:rsid w:val="00790E82"/>
    <w:rsid w:val="00795864"/>
    <w:rsid w:val="007B6B17"/>
    <w:rsid w:val="007D0A5D"/>
    <w:rsid w:val="007E5A2D"/>
    <w:rsid w:val="007F162C"/>
    <w:rsid w:val="00802C71"/>
    <w:rsid w:val="00840995"/>
    <w:rsid w:val="00840B0D"/>
    <w:rsid w:val="00855DC1"/>
    <w:rsid w:val="00860FE0"/>
    <w:rsid w:val="008846A8"/>
    <w:rsid w:val="0089014B"/>
    <w:rsid w:val="008C07EC"/>
    <w:rsid w:val="008C2497"/>
    <w:rsid w:val="008D62FB"/>
    <w:rsid w:val="008E418C"/>
    <w:rsid w:val="008E66DF"/>
    <w:rsid w:val="008F3D1B"/>
    <w:rsid w:val="00922C0F"/>
    <w:rsid w:val="00924442"/>
    <w:rsid w:val="009374B6"/>
    <w:rsid w:val="009775EE"/>
    <w:rsid w:val="00977B4F"/>
    <w:rsid w:val="00990C10"/>
    <w:rsid w:val="00992A0A"/>
    <w:rsid w:val="0099367B"/>
    <w:rsid w:val="009C4ACA"/>
    <w:rsid w:val="009E0648"/>
    <w:rsid w:val="009F0810"/>
    <w:rsid w:val="00A10CEB"/>
    <w:rsid w:val="00A15817"/>
    <w:rsid w:val="00A24353"/>
    <w:rsid w:val="00A507DE"/>
    <w:rsid w:val="00A54DF6"/>
    <w:rsid w:val="00A61750"/>
    <w:rsid w:val="00A670F8"/>
    <w:rsid w:val="00A75A13"/>
    <w:rsid w:val="00A87627"/>
    <w:rsid w:val="00AA1A0E"/>
    <w:rsid w:val="00AA453A"/>
    <w:rsid w:val="00AC1022"/>
    <w:rsid w:val="00AC70DF"/>
    <w:rsid w:val="00AE1352"/>
    <w:rsid w:val="00AE274B"/>
    <w:rsid w:val="00AF0ACD"/>
    <w:rsid w:val="00AF16DD"/>
    <w:rsid w:val="00B06279"/>
    <w:rsid w:val="00B16B81"/>
    <w:rsid w:val="00B246CC"/>
    <w:rsid w:val="00B75BE7"/>
    <w:rsid w:val="00B94449"/>
    <w:rsid w:val="00BA6C52"/>
    <w:rsid w:val="00BB675A"/>
    <w:rsid w:val="00BD167A"/>
    <w:rsid w:val="00BE3178"/>
    <w:rsid w:val="00BE46B4"/>
    <w:rsid w:val="00C00C29"/>
    <w:rsid w:val="00C12741"/>
    <w:rsid w:val="00C23F2B"/>
    <w:rsid w:val="00C27044"/>
    <w:rsid w:val="00C27200"/>
    <w:rsid w:val="00C72DB7"/>
    <w:rsid w:val="00CF13CC"/>
    <w:rsid w:val="00D0159F"/>
    <w:rsid w:val="00D379E7"/>
    <w:rsid w:val="00D67DAD"/>
    <w:rsid w:val="00D76DF1"/>
    <w:rsid w:val="00D90ED4"/>
    <w:rsid w:val="00D97761"/>
    <w:rsid w:val="00D97D4B"/>
    <w:rsid w:val="00DA2EFC"/>
    <w:rsid w:val="00DA35F5"/>
    <w:rsid w:val="00DF4623"/>
    <w:rsid w:val="00E229BB"/>
    <w:rsid w:val="00E352B5"/>
    <w:rsid w:val="00E66F34"/>
    <w:rsid w:val="00EB01E3"/>
    <w:rsid w:val="00EB3F03"/>
    <w:rsid w:val="00ED17A0"/>
    <w:rsid w:val="00EF08E9"/>
    <w:rsid w:val="00EF6C5D"/>
    <w:rsid w:val="00F06F5F"/>
    <w:rsid w:val="00F31172"/>
    <w:rsid w:val="00F317A0"/>
    <w:rsid w:val="00F350BA"/>
    <w:rsid w:val="00F770C5"/>
    <w:rsid w:val="00F81947"/>
    <w:rsid w:val="00F96341"/>
    <w:rsid w:val="00FA5A1B"/>
    <w:rsid w:val="00FA7BCC"/>
    <w:rsid w:val="00FB7D5B"/>
    <w:rsid w:val="00FE0136"/>
    <w:rsid w:val="00FE1756"/>
    <w:rsid w:val="00FF186D"/>
    <w:rsid w:val="00F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510B6-B401-4465-9721-777EBDC9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or-software.com/ngx-bootstr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alor-software/ngx-bootstrap/blob/development/docs/getting-started/ng-cli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mdbapi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omdbapi.com" TargetMode="External"/><Relationship Id="rId10" Type="http://schemas.openxmlformats.org/officeDocument/2006/relationships/hyperlink" Target="http://www.omdbapi.com/?apikey=91c3e55a&amp;s=star%20wars&amp;page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or-software.com/ngx-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BB3D439C.dotm</Template>
  <TotalTime>1292</TotalTime>
  <Pages>6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 Service Center</Company>
  <LinksUpToDate>false</LinksUpToDate>
  <CharactersWithSpaces>7765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 Christopher</dc:creator>
  <cp:keywords/>
  <dc:description/>
  <cp:lastModifiedBy>Moore Christopher</cp:lastModifiedBy>
  <cp:revision>207</cp:revision>
  <dcterms:created xsi:type="dcterms:W3CDTF">2018-05-15T18:51:00Z</dcterms:created>
  <dcterms:modified xsi:type="dcterms:W3CDTF">2018-05-22T00:06:00Z</dcterms:modified>
</cp:coreProperties>
</file>